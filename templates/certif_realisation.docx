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4D7" w14:textId="40B2A1B4" w:rsidR="00D31F9B" w:rsidRPr="00D31F9B" w:rsidRDefault="00D31F9B" w:rsidP="00D31F9B">
      <w:pPr>
        <w:rPr>
          <w:b/>
          <w:bCs/>
        </w:rPr>
      </w:pPr>
      <w:r w:rsidRPr="00D31F9B">
        <w:rPr>
          <w:b/>
          <w:bCs/>
        </w:rPr>
        <w:t xml:space="preserve">Je soussigné </w:t>
      </w:r>
      <w:r w:rsidRPr="00D31F9B">
        <w:rPr>
          <w:b/>
          <w:bCs/>
        </w:rPr>
        <w:t xml:space="preserve">Grégory </w:t>
      </w:r>
      <w:proofErr w:type="spellStart"/>
      <w:r w:rsidRPr="00D31F9B">
        <w:rPr>
          <w:b/>
          <w:bCs/>
        </w:rPr>
        <w:t>Caumes</w:t>
      </w:r>
      <w:proofErr w:type="spellEnd"/>
      <w:r w:rsidRPr="00D31F9B">
        <w:rPr>
          <w:b/>
          <w:bCs/>
        </w:rPr>
        <w:t xml:space="preserve">, </w:t>
      </w:r>
      <w:r w:rsidRPr="00D31F9B">
        <w:rPr>
          <w:b/>
          <w:bCs/>
        </w:rPr>
        <w:t>repr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sentant l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gal du dispensateur de l</w:t>
      </w:r>
      <w:r w:rsidRPr="00D31F9B">
        <w:rPr>
          <w:rFonts w:ascii="Luciole" w:hAnsi="Luciole" w:cs="Luciole"/>
          <w:b/>
          <w:bCs/>
        </w:rPr>
        <w:t>’</w:t>
      </w:r>
      <w:r w:rsidRPr="00D31F9B">
        <w:rPr>
          <w:b/>
          <w:bCs/>
        </w:rPr>
        <w:t>action concourant au d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veloppement des comp</w:t>
      </w:r>
      <w:r w:rsidRPr="00D31F9B">
        <w:rPr>
          <w:rFonts w:ascii="Luciole" w:hAnsi="Luciole" w:cs="Luciole"/>
          <w:b/>
          <w:bCs/>
        </w:rPr>
        <w:t>é</w:t>
      </w:r>
      <w:r w:rsidRPr="00D31F9B">
        <w:rPr>
          <w:b/>
          <w:bCs/>
        </w:rPr>
        <w:t>tences</w:t>
      </w:r>
      <w:r w:rsidRPr="00D31F9B">
        <w:rPr>
          <w:b/>
          <w:bCs/>
        </w:rPr>
        <w:t xml:space="preserve"> Fédération Santé Habitat, </w:t>
      </w:r>
      <w:r w:rsidRPr="00D31F9B">
        <w:rPr>
          <w:b/>
          <w:bCs/>
        </w:rPr>
        <w:t>atteste que :</w:t>
      </w:r>
    </w:p>
    <w:p w14:paraId="21DEC491" w14:textId="2870D9BE" w:rsidR="00D31F9B" w:rsidRPr="00E85856" w:rsidRDefault="00225F6B" w:rsidP="00D31F9B">
      <w:pPr>
        <w:spacing w:after="0"/>
        <w:jc w:val="center"/>
        <w:rPr>
          <w:b/>
          <w:bCs/>
          <w:sz w:val="24"/>
          <w:szCs w:val="32"/>
        </w:rPr>
      </w:pPr>
      <w:r w:rsidRPr="00E85856">
        <w:rPr>
          <w:b/>
          <w:bCs/>
          <w:sz w:val="24"/>
          <w:szCs w:val="32"/>
        </w:rPr>
        <w:t>+++</w:t>
      </w:r>
      <w:proofErr w:type="spellStart"/>
      <w:r w:rsidRPr="00E85856">
        <w:rPr>
          <w:b/>
          <w:bCs/>
          <w:sz w:val="24"/>
          <w:szCs w:val="32"/>
        </w:rPr>
        <w:t>prenom</w:t>
      </w:r>
      <w:proofErr w:type="spellEnd"/>
      <w:r w:rsidRPr="00E85856">
        <w:rPr>
          <w:b/>
          <w:bCs/>
          <w:sz w:val="24"/>
          <w:szCs w:val="32"/>
        </w:rPr>
        <w:t>+++</w:t>
      </w:r>
      <w:r w:rsidRPr="00E85856">
        <w:rPr>
          <w:b/>
          <w:bCs/>
          <w:sz w:val="24"/>
          <w:szCs w:val="32"/>
        </w:rPr>
        <w:t xml:space="preserve"> </w:t>
      </w:r>
      <w:r w:rsidR="00D31F9B" w:rsidRPr="00E85856">
        <w:rPr>
          <w:b/>
          <w:bCs/>
          <w:sz w:val="24"/>
          <w:szCs w:val="32"/>
        </w:rPr>
        <w:t>+++</w:t>
      </w:r>
      <w:proofErr w:type="spellStart"/>
      <w:r w:rsidR="00D31F9B" w:rsidRPr="00E85856">
        <w:rPr>
          <w:b/>
          <w:bCs/>
          <w:sz w:val="24"/>
          <w:szCs w:val="32"/>
        </w:rPr>
        <w:t>nom.toUpperCase</w:t>
      </w:r>
      <w:proofErr w:type="spellEnd"/>
      <w:r w:rsidR="00D31F9B" w:rsidRPr="00E85856">
        <w:rPr>
          <w:b/>
          <w:bCs/>
          <w:sz w:val="24"/>
          <w:szCs w:val="32"/>
        </w:rPr>
        <w:t>()+++</w:t>
      </w:r>
    </w:p>
    <w:p w14:paraId="6F8F5ADE" w14:textId="3A0E40F3" w:rsidR="00D31F9B" w:rsidRDefault="00D31F9B" w:rsidP="00D31F9B">
      <w:pPr>
        <w:jc w:val="center"/>
      </w:pPr>
      <w:r>
        <w:t>salarié(e) de l’entreprise</w:t>
      </w:r>
      <w:r>
        <w:t xml:space="preserve"> +++</w:t>
      </w:r>
      <w:proofErr w:type="spellStart"/>
      <w:r>
        <w:t>entite</w:t>
      </w:r>
      <w:proofErr w:type="spellEnd"/>
      <w:r>
        <w:t>+++</w:t>
      </w:r>
      <w:r>
        <w:t xml:space="preserve"> a suivi l</w:t>
      </w:r>
      <w:r>
        <w:rPr>
          <w:rFonts w:ascii="Luciole" w:hAnsi="Luciole" w:cs="Luciole"/>
        </w:rPr>
        <w:t>’</w:t>
      </w:r>
      <w:r>
        <w:t>action</w:t>
      </w:r>
      <w:r>
        <w:t xml:space="preserve"> de formation</w:t>
      </w:r>
      <w:r>
        <w:rPr>
          <w:rFonts w:ascii="Calibri" w:hAnsi="Calibri" w:cs="Calibri"/>
        </w:rPr>
        <w:t> </w:t>
      </w:r>
      <w:r>
        <w:t>:</w:t>
      </w:r>
      <w:r>
        <w:t xml:space="preserve"> </w:t>
      </w:r>
      <w:r w:rsidRPr="00E85856">
        <w:rPr>
          <w:b/>
          <w:bCs/>
        </w:rPr>
        <w:t>+++</w:t>
      </w:r>
      <w:proofErr w:type="spellStart"/>
      <w:r w:rsidRPr="00E85856">
        <w:rPr>
          <w:b/>
          <w:bCs/>
        </w:rPr>
        <w:t>titre_fromprog</w:t>
      </w:r>
      <w:proofErr w:type="spellEnd"/>
      <w:r w:rsidRPr="00E85856">
        <w:rPr>
          <w:b/>
          <w:bCs/>
        </w:rPr>
        <w:t>+++</w:t>
      </w:r>
    </w:p>
    <w:p w14:paraId="0E50324A" w14:textId="508DEB79" w:rsidR="00D31F9B" w:rsidRPr="00D31F9B" w:rsidRDefault="00D31F9B" w:rsidP="00D31F9B">
      <w:pPr>
        <w:spacing w:after="0"/>
        <w:rPr>
          <w:i/>
          <w:iCs/>
        </w:rPr>
      </w:pPr>
      <w:r w:rsidRPr="00D31F9B">
        <w:rPr>
          <w:i/>
          <w:iCs/>
        </w:rPr>
        <w:t>Nature de l’action concourant au développement des compétences :</w:t>
      </w:r>
    </w:p>
    <w:p w14:paraId="48183FD8" w14:textId="587F000C" w:rsidR="00D31F9B" w:rsidRDefault="00D31F9B" w:rsidP="00D31F9B">
      <w:r>
        <w:t>L</w:t>
      </w:r>
      <w:r>
        <w:t>'action de formation s</w:t>
      </w:r>
      <w:r>
        <w:rPr>
          <w:rFonts w:ascii="Luciole" w:hAnsi="Luciole" w:cs="Luciole"/>
        </w:rPr>
        <w:t>’</w:t>
      </w:r>
      <w:r>
        <w:t>est d</w:t>
      </w:r>
      <w:r>
        <w:rPr>
          <w:rFonts w:ascii="Luciole" w:hAnsi="Luciole" w:cs="Luciole"/>
        </w:rPr>
        <w:t>é</w:t>
      </w:r>
      <w:r>
        <w:t>roul</w:t>
      </w:r>
      <w:r>
        <w:rPr>
          <w:rFonts w:ascii="Luciole" w:hAnsi="Luciole" w:cs="Luciole"/>
        </w:rPr>
        <w:t>é</w:t>
      </w:r>
      <w:r>
        <w:t xml:space="preserve">e du </w:t>
      </w:r>
      <w:r>
        <w:t xml:space="preserve">+++du+++ au +++au+++ </w:t>
      </w:r>
      <w:r>
        <w:t>pour une dur</w:t>
      </w:r>
      <w:r>
        <w:rPr>
          <w:rFonts w:ascii="Luciole" w:hAnsi="Luciole" w:cs="Luciole"/>
        </w:rPr>
        <w:t>é</w:t>
      </w:r>
      <w:r>
        <w:t>e de</w:t>
      </w:r>
      <w:r>
        <w:rPr>
          <w:rFonts w:ascii="Calibri" w:hAnsi="Calibri" w:cs="Calibri"/>
        </w:rPr>
        <w:t xml:space="preserve"> </w:t>
      </w:r>
      <w:r w:rsidRPr="00D31F9B">
        <w:t>+++</w:t>
      </w:r>
      <w:proofErr w:type="spellStart"/>
      <w:r w:rsidR="00E85856">
        <w:t>dureeh_fromprog</w:t>
      </w:r>
      <w:proofErr w:type="spellEnd"/>
      <w:r>
        <w:t>+++</w:t>
      </w:r>
      <w:r>
        <w:t xml:space="preserve"> </w:t>
      </w:r>
      <w:r>
        <w:t>heures</w:t>
      </w:r>
    </w:p>
    <w:p w14:paraId="04103BAF" w14:textId="3609D99C" w:rsidR="00D31F9B" w:rsidRPr="00D31F9B" w:rsidRDefault="00D31F9B" w:rsidP="00D31F9B">
      <w:pPr>
        <w:pStyle w:val="Heading2"/>
      </w:pPr>
      <w:r w:rsidRPr="00D31F9B">
        <w:t>Objectifs de la formation</w:t>
      </w:r>
    </w:p>
    <w:p w14:paraId="5FB9378A" w14:textId="77777777" w:rsidR="00D31F9B" w:rsidRDefault="00D31F9B" w:rsidP="00D31F9B">
      <w:r>
        <w:t>+++HTML `</w:t>
      </w:r>
    </w:p>
    <w:p w14:paraId="5F9485E4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&lt;meta charset="UTF-8"&gt;</w:t>
      </w:r>
    </w:p>
    <w:p w14:paraId="5FE17715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&lt;body&gt;</w:t>
      </w:r>
    </w:p>
    <w:p w14:paraId="67A2591D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${</w:t>
      </w:r>
      <w:proofErr w:type="spellStart"/>
      <w:r w:rsidRPr="00D31F9B">
        <w:rPr>
          <w:lang w:val="en-US"/>
        </w:rPr>
        <w:t>objectifs_fromprog</w:t>
      </w:r>
      <w:proofErr w:type="spellEnd"/>
      <w:r w:rsidRPr="00D31F9B">
        <w:rPr>
          <w:lang w:val="en-US"/>
        </w:rPr>
        <w:t>}</w:t>
      </w:r>
    </w:p>
    <w:p w14:paraId="5A418A5F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&lt;/body&gt;</w:t>
      </w:r>
    </w:p>
    <w:p w14:paraId="1F663A60" w14:textId="77777777" w:rsidR="00D31F9B" w:rsidRPr="00D31F9B" w:rsidRDefault="00D31F9B" w:rsidP="00D31F9B">
      <w:pPr>
        <w:rPr>
          <w:lang w:val="en-US"/>
        </w:rPr>
      </w:pPr>
      <w:r w:rsidRPr="00D31F9B">
        <w:rPr>
          <w:lang w:val="en-US"/>
        </w:rPr>
        <w:t>`+++</w:t>
      </w:r>
    </w:p>
    <w:p w14:paraId="6E8BF8D3" w14:textId="7A5DCFB6" w:rsidR="00D31F9B" w:rsidRDefault="00D31F9B" w:rsidP="00D31F9B">
      <w:pPr>
        <w:pStyle w:val="Heading2"/>
      </w:pPr>
      <w:r>
        <w:t>Assiduité du stagiaire</w:t>
      </w:r>
    </w:p>
    <w:p w14:paraId="3217332F" w14:textId="6A27D881" w:rsidR="00D31F9B" w:rsidRDefault="00D31F9B" w:rsidP="00D31F9B">
      <w:r>
        <w:t xml:space="preserve">Durée effectivement suivie par le/la stagiaire : </w:t>
      </w:r>
      <w:r>
        <w:t>+++</w:t>
      </w:r>
      <w:proofErr w:type="spellStart"/>
      <w:r>
        <w:t>heures</w:t>
      </w:r>
      <w:r>
        <w:t>_effectuees</w:t>
      </w:r>
      <w:proofErr w:type="spellEnd"/>
      <w:r>
        <w:t>+++ heures</w:t>
      </w:r>
      <w:r>
        <w:t>, soit un taux de réalisation de</w:t>
      </w:r>
      <w:r>
        <w:rPr>
          <w:rFonts w:ascii="Calibri" w:hAnsi="Calibri" w:cs="Calibri"/>
        </w:rPr>
        <w:t> </w:t>
      </w:r>
      <w:r>
        <w:t>+++</w:t>
      </w:r>
      <w:proofErr w:type="spellStart"/>
      <w:r>
        <w:t>assiduite</w:t>
      </w:r>
      <w:proofErr w:type="spellEnd"/>
      <w:r>
        <w:t>+++</w:t>
      </w:r>
      <w:r>
        <w:rPr>
          <w:rFonts w:ascii="Calibri" w:hAnsi="Calibri" w:cs="Calibri"/>
        </w:rPr>
        <w:t> </w:t>
      </w:r>
      <w:r>
        <w:t>%.</w:t>
      </w:r>
    </w:p>
    <w:p w14:paraId="1151D04D" w14:textId="77777777" w:rsidR="00225F6B" w:rsidRDefault="00225F6B" w:rsidP="00D31F9B"/>
    <w:p w14:paraId="7A40A983" w14:textId="226BE210" w:rsidR="00225F6B" w:rsidRPr="00225F6B" w:rsidRDefault="00D31F9B" w:rsidP="00D31F9B">
      <w:pPr>
        <w:rPr>
          <w:i/>
          <w:iCs/>
          <w:sz w:val="14"/>
          <w:szCs w:val="18"/>
        </w:rPr>
      </w:pPr>
      <w:r w:rsidRPr="00225F6B">
        <w:rPr>
          <w:i/>
          <w:iCs/>
          <w:sz w:val="14"/>
          <w:szCs w:val="18"/>
        </w:rPr>
        <w:t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25F6B" w14:paraId="10F5C7AE" w14:textId="77777777" w:rsidTr="00EE49B1">
        <w:tc>
          <w:tcPr>
            <w:tcW w:w="5228" w:type="dxa"/>
            <w:tcBorders>
              <w:right w:val="single" w:sz="2" w:space="0" w:color="auto"/>
            </w:tcBorders>
          </w:tcPr>
          <w:p w14:paraId="7B9B3013" w14:textId="77777777" w:rsidR="00225F6B" w:rsidRDefault="00225F6B" w:rsidP="00D31F9B">
            <w:r>
              <w:t xml:space="preserve">Fait à Paris, </w:t>
            </w:r>
          </w:p>
          <w:p w14:paraId="569110D2" w14:textId="7EAF3407" w:rsidR="00225F6B" w:rsidRDefault="00225F6B" w:rsidP="00D31F9B">
            <w:r>
              <w:t>Le</w:t>
            </w:r>
            <w:r>
              <w:t xml:space="preserve"> +++</w:t>
            </w:r>
            <w:proofErr w:type="spellStart"/>
            <w:r>
              <w:t>today</w:t>
            </w:r>
            <w:proofErr w:type="spellEnd"/>
            <w:r>
              <w:t>+++</w:t>
            </w:r>
          </w:p>
        </w:tc>
        <w:tc>
          <w:tcPr>
            <w:tcW w:w="5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9B7BF" w14:textId="71A2DB0E" w:rsidR="00225F6B" w:rsidRPr="00E85856" w:rsidRDefault="00225F6B" w:rsidP="00225F6B">
            <w:pPr>
              <w:spacing w:after="80"/>
              <w:jc w:val="center"/>
              <w:rPr>
                <w:w w:val="90"/>
                <w:sz w:val="16"/>
                <w:szCs w:val="20"/>
              </w:rPr>
            </w:pPr>
            <w:r w:rsidRPr="00E85856">
              <w:rPr>
                <w:w w:val="90"/>
                <w:sz w:val="16"/>
                <w:szCs w:val="20"/>
              </w:rPr>
              <w:t xml:space="preserve">Cachet et signature </w:t>
            </w:r>
            <w:r w:rsidRPr="00E85856">
              <w:rPr>
                <w:w w:val="90"/>
                <w:sz w:val="16"/>
                <w:szCs w:val="20"/>
              </w:rPr>
              <w:br/>
              <w:t>du responsable du dispensateur de formation</w:t>
            </w:r>
          </w:p>
          <w:p w14:paraId="4FFC60F4" w14:textId="28B1317D" w:rsidR="00225F6B" w:rsidRDefault="00225F6B" w:rsidP="00EE49B1">
            <w:pPr>
              <w:ind w:left="195"/>
            </w:pPr>
            <w:r w:rsidRPr="00CE069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A20F0C" wp14:editId="32EF60C4">
                  <wp:simplePos x="0" y="0"/>
                  <wp:positionH relativeFrom="column">
                    <wp:posOffset>1408718</wp:posOffset>
                  </wp:positionH>
                  <wp:positionV relativeFrom="paragraph">
                    <wp:posOffset>295811</wp:posOffset>
                  </wp:positionV>
                  <wp:extent cx="1574800" cy="1179830"/>
                  <wp:effectExtent l="0" t="19050" r="6350" b="58420"/>
                  <wp:wrapNone/>
                  <wp:docPr id="2126556764" name="Picture 2" descr="Une image contenant texte, Police, blanc, conception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e image contenant texte, Police, blanc, conception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3221">
                            <a:off x="0" y="0"/>
                            <a:ext cx="1574800" cy="11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Grégory </w:t>
            </w:r>
            <w:proofErr w:type="spellStart"/>
            <w:r>
              <w:t>Caumes</w:t>
            </w:r>
            <w:proofErr w:type="spellEnd"/>
            <w:r>
              <w:br/>
              <w:t>Délégué National</w:t>
            </w:r>
          </w:p>
          <w:p w14:paraId="163F2EDE" w14:textId="65D0A45D" w:rsidR="00225F6B" w:rsidRDefault="00225F6B" w:rsidP="000245F7">
            <w:pPr>
              <w:ind w:firstLine="53"/>
            </w:pPr>
            <w:r w:rsidRPr="00CE069A">
              <w:rPr>
                <w:noProof/>
              </w:rPr>
              <w:drawing>
                <wp:inline distT="0" distB="0" distL="0" distR="0" wp14:anchorId="1004774F" wp14:editId="0A4663CF">
                  <wp:extent cx="1275907" cy="1106913"/>
                  <wp:effectExtent l="0" t="0" r="0" b="0"/>
                  <wp:docPr id="2126556765" name="Picture 1" descr="Une image contenant ustensiles de cuisine  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e image contenant ustensiles de cuisine  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65" r="22022"/>
                          <a:stretch/>
                        </pic:blipFill>
                        <pic:spPr bwMode="auto">
                          <a:xfrm>
                            <a:off x="0" y="0"/>
                            <a:ext cx="1324962" cy="1149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7B2F5" w14:textId="5E3A3644" w:rsidR="00D31F9B" w:rsidRPr="00225F6B" w:rsidRDefault="00D31F9B" w:rsidP="00D31F9B">
      <w:pPr>
        <w:rPr>
          <w:sz w:val="2"/>
          <w:szCs w:val="2"/>
        </w:rPr>
      </w:pPr>
    </w:p>
    <w:sectPr w:rsidR="00D31F9B" w:rsidRPr="00225F6B" w:rsidSect="00D8386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43" w:right="720" w:bottom="720" w:left="720" w:header="567" w:footer="2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5F918" w14:textId="77777777" w:rsidR="0083139E" w:rsidRDefault="0083139E" w:rsidP="00440510">
      <w:pPr>
        <w:spacing w:after="0" w:line="240" w:lineRule="auto"/>
      </w:pPr>
      <w:r>
        <w:separator/>
      </w:r>
    </w:p>
  </w:endnote>
  <w:endnote w:type="continuationSeparator" w:id="0">
    <w:p w14:paraId="67039866" w14:textId="77777777" w:rsidR="0083139E" w:rsidRDefault="0083139E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Cs w:val="18"/>
        <w:u w:val="single"/>
      </w:rPr>
    </w:pPr>
    <w:r w:rsidRPr="00FC25EA">
      <w:rPr>
        <w:b/>
        <w:bCs/>
        <w:color w:val="262626" w:themeColor="text1" w:themeTint="D9"/>
        <w:szCs w:val="18"/>
      </w:rPr>
      <w:t>FÉDÉRATION SANTÉ HABITAT</w:t>
    </w:r>
    <w:r w:rsidRPr="00FC25EA">
      <w:rPr>
        <w:color w:val="262626" w:themeColor="text1" w:themeTint="D9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Cs w:val="18"/>
      </w:rPr>
    </w:pPr>
    <w:r w:rsidRPr="00FC25EA">
      <w:rPr>
        <w:color w:val="262626" w:themeColor="text1" w:themeTint="D9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Cs w:val="18"/>
      </w:rPr>
      <w:t> </w:t>
    </w:r>
    <w:r w:rsidRPr="00FC25EA">
      <w:rPr>
        <w:color w:val="262626" w:themeColor="text1" w:themeTint="D9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Cs w:val="18"/>
      </w:rPr>
      <w:t>│</w:t>
    </w:r>
    <w:r w:rsidRPr="00FC25EA">
      <w:rPr>
        <w:color w:val="262626" w:themeColor="text1" w:themeTint="D9"/>
        <w:szCs w:val="18"/>
      </w:rPr>
      <w:t xml:space="preserve"> Organisme de formation n°</w:t>
    </w:r>
    <w:r w:rsidR="00AC5DFA" w:rsidRPr="00FC25EA">
      <w:rPr>
        <w:color w:val="262626" w:themeColor="text1" w:themeTint="D9"/>
        <w:szCs w:val="18"/>
      </w:rPr>
      <w:t xml:space="preserve"> </w:t>
    </w:r>
    <w:r w:rsidRPr="00FC25EA">
      <w:rPr>
        <w:color w:val="262626" w:themeColor="text1" w:themeTint="D9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Cs w:val="18"/>
        <w:u w:val="single"/>
      </w:rPr>
    </w:pPr>
    <w:bookmarkStart w:id="0" w:name="_Hlk35265044"/>
    <w:r w:rsidRPr="00B3083A">
      <w:rPr>
        <w:b/>
        <w:bCs/>
        <w:szCs w:val="18"/>
      </w:rPr>
      <w:t>FÉDÉRATION SANTÉ HABITAT</w:t>
    </w:r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bookmarkStart w:id="1" w:name="_Hlk177548103"/>
    <w:r w:rsidRPr="00B3083A">
      <w:rPr>
        <w:szCs w:val="18"/>
      </w:rPr>
      <w:t>01 48 05 55 54</w:t>
    </w:r>
    <w:bookmarkEnd w:id="1"/>
    <w:r w:rsidRPr="00B3083A">
      <w:rPr>
        <w:szCs w:val="18"/>
      </w:rPr>
      <w:t xml:space="preserve">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Cs w:val="18"/>
      </w:rPr>
    </w:pPr>
    <w:r w:rsidRPr="00B3083A">
      <w:rPr>
        <w:szCs w:val="18"/>
      </w:rPr>
      <w:t>SIRET 437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762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>644</w:t>
    </w:r>
    <w:r w:rsidRPr="00B3083A">
      <w:rPr>
        <w:rFonts w:ascii="Calibri" w:hAnsi="Calibri" w:cs="Calibri"/>
        <w:szCs w:val="18"/>
      </w:rPr>
      <w:t> </w:t>
    </w:r>
    <w:r w:rsidRPr="00B3083A">
      <w:rPr>
        <w:szCs w:val="18"/>
      </w:rPr>
      <w:t xml:space="preserve">000 49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Cs w:val="18"/>
      </w:rPr>
      <w:t>│</w:t>
    </w:r>
    <w:r w:rsidRPr="00B3083A">
      <w:rPr>
        <w:szCs w:val="18"/>
      </w:rPr>
      <w:t xml:space="preserve"> Organisme de formation n°11 75 49764 75 - certifié </w:t>
    </w:r>
    <w:proofErr w:type="spellStart"/>
    <w:r w:rsidRPr="00B3083A">
      <w:rPr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4FA08" w14:textId="77777777" w:rsidR="0083139E" w:rsidRDefault="0083139E" w:rsidP="00440510">
      <w:pPr>
        <w:spacing w:after="0" w:line="240" w:lineRule="auto"/>
      </w:pPr>
      <w:r>
        <w:separator/>
      </w:r>
    </w:p>
  </w:footnote>
  <w:footnote w:type="continuationSeparator" w:id="0">
    <w:p w14:paraId="5BDCCF8E" w14:textId="77777777" w:rsidR="0083139E" w:rsidRDefault="0083139E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18394984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5"/>
      <w:gridCol w:w="244"/>
    </w:tblGrid>
    <w:tr w:rsidR="00C16C75" w14:paraId="6F5E8A0C" w14:textId="77777777" w:rsidTr="0028249D">
      <w:tc>
        <w:tcPr>
          <w:tcW w:w="3261" w:type="dxa"/>
        </w:tcPr>
        <w:p w14:paraId="084D5E86" w14:textId="77777777" w:rsidR="00C16C75" w:rsidRDefault="00C16C75" w:rsidP="0028249D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2E17356" wp14:editId="2E12977D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7185950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5" w:type="dxa"/>
          <w:vAlign w:val="center"/>
        </w:tcPr>
        <w:p w14:paraId="177755BA" w14:textId="1303DD39" w:rsidR="001A70E9" w:rsidRPr="0028249D" w:rsidRDefault="00225F6B" w:rsidP="0028249D">
          <w:pPr>
            <w:spacing w:after="0"/>
          </w:pPr>
          <w:r>
            <w:rPr>
              <w:sz w:val="44"/>
              <w:szCs w:val="44"/>
            </w:rPr>
            <w:t>CERTIFICAT DE REALISATION</w:t>
          </w:r>
        </w:p>
      </w:tc>
      <w:tc>
        <w:tcPr>
          <w:tcW w:w="244" w:type="dxa"/>
        </w:tcPr>
        <w:p w14:paraId="58206F66" w14:textId="2E74CF27" w:rsidR="00C16C75" w:rsidRPr="00DA2587" w:rsidRDefault="00C16C75" w:rsidP="0028249D">
          <w:pPr>
            <w:spacing w:after="0"/>
            <w:jc w:val="right"/>
            <w:rPr>
              <w:sz w:val="22"/>
            </w:rPr>
          </w:pPr>
        </w:p>
      </w:tc>
    </w:tr>
  </w:tbl>
  <w:p w14:paraId="155E8973" w14:textId="041C555C" w:rsidR="00495515" w:rsidRPr="00C16C75" w:rsidRDefault="00495515" w:rsidP="00C16C7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17230"/>
    <w:rsid w:val="00021109"/>
    <w:rsid w:val="00022C67"/>
    <w:rsid w:val="000245F7"/>
    <w:rsid w:val="00033D61"/>
    <w:rsid w:val="00043899"/>
    <w:rsid w:val="000458BA"/>
    <w:rsid w:val="00054F2E"/>
    <w:rsid w:val="0005665B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A70E9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25F6B"/>
    <w:rsid w:val="00231D68"/>
    <w:rsid w:val="00245D85"/>
    <w:rsid w:val="002477D6"/>
    <w:rsid w:val="00251D0A"/>
    <w:rsid w:val="002611E3"/>
    <w:rsid w:val="00264F9E"/>
    <w:rsid w:val="002716A2"/>
    <w:rsid w:val="00273221"/>
    <w:rsid w:val="0028249D"/>
    <w:rsid w:val="00283410"/>
    <w:rsid w:val="002968F3"/>
    <w:rsid w:val="002B0E6A"/>
    <w:rsid w:val="002C430F"/>
    <w:rsid w:val="002D7746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A1063"/>
    <w:rsid w:val="003B41BF"/>
    <w:rsid w:val="003C2923"/>
    <w:rsid w:val="003C5F9B"/>
    <w:rsid w:val="003C62C6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27736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E2583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3139E"/>
    <w:rsid w:val="00843B6B"/>
    <w:rsid w:val="00847078"/>
    <w:rsid w:val="008704F4"/>
    <w:rsid w:val="008842AA"/>
    <w:rsid w:val="00891356"/>
    <w:rsid w:val="008C2616"/>
    <w:rsid w:val="008D46B8"/>
    <w:rsid w:val="008F3669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858C7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37F3"/>
    <w:rsid w:val="00BA436D"/>
    <w:rsid w:val="00BA597B"/>
    <w:rsid w:val="00BA7D27"/>
    <w:rsid w:val="00BB568C"/>
    <w:rsid w:val="00BB6F15"/>
    <w:rsid w:val="00BB79D1"/>
    <w:rsid w:val="00BC0114"/>
    <w:rsid w:val="00BC4E27"/>
    <w:rsid w:val="00BD16CA"/>
    <w:rsid w:val="00BD2542"/>
    <w:rsid w:val="00BF49E4"/>
    <w:rsid w:val="00BF5B8D"/>
    <w:rsid w:val="00C06473"/>
    <w:rsid w:val="00C16C75"/>
    <w:rsid w:val="00C26F15"/>
    <w:rsid w:val="00C2787C"/>
    <w:rsid w:val="00C30740"/>
    <w:rsid w:val="00C33509"/>
    <w:rsid w:val="00C40716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31F9B"/>
    <w:rsid w:val="00D412A2"/>
    <w:rsid w:val="00D461B1"/>
    <w:rsid w:val="00D55039"/>
    <w:rsid w:val="00D60EDE"/>
    <w:rsid w:val="00D62DBF"/>
    <w:rsid w:val="00D633DC"/>
    <w:rsid w:val="00D65F63"/>
    <w:rsid w:val="00D66097"/>
    <w:rsid w:val="00D734E9"/>
    <w:rsid w:val="00D756D8"/>
    <w:rsid w:val="00D76AE6"/>
    <w:rsid w:val="00D77C75"/>
    <w:rsid w:val="00D8343B"/>
    <w:rsid w:val="00D83865"/>
    <w:rsid w:val="00D851E5"/>
    <w:rsid w:val="00D858F8"/>
    <w:rsid w:val="00D87E48"/>
    <w:rsid w:val="00DA2587"/>
    <w:rsid w:val="00DB2527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334C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85856"/>
    <w:rsid w:val="00E90853"/>
    <w:rsid w:val="00E975EC"/>
    <w:rsid w:val="00EA045B"/>
    <w:rsid w:val="00EC4D6F"/>
    <w:rsid w:val="00ED6EC0"/>
    <w:rsid w:val="00EE49B1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30B2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6"/>
    <w:pPr>
      <w:spacing w:after="240"/>
      <w:jc w:val="left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1F9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pacing w:line="240" w:lineRule="auto"/>
      <w:suppressOverlap/>
    </w:pPr>
    <w:rPr>
      <w:color w:val="B4DCFA" w:themeColor="background2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49</cp:revision>
  <dcterms:created xsi:type="dcterms:W3CDTF">2024-10-19T15:00:00Z</dcterms:created>
  <dcterms:modified xsi:type="dcterms:W3CDTF">2024-10-25T09:16:00Z</dcterms:modified>
</cp:coreProperties>
</file>