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0584" w14:textId="77777777" w:rsidR="00CE069A" w:rsidRPr="00C16C75" w:rsidRDefault="00CE069A" w:rsidP="001A70E9">
      <w:pPr>
        <w:spacing w:before="240"/>
        <w:rPr>
          <w:szCs w:val="18"/>
        </w:rPr>
      </w:pPr>
      <w:r w:rsidRPr="00C16C75">
        <w:rPr>
          <w:szCs w:val="18"/>
        </w:rPr>
        <w:t xml:space="preserve">Je soussigné, </w:t>
      </w:r>
      <w:r w:rsidRPr="00C16C75">
        <w:rPr>
          <w:b/>
          <w:bCs/>
          <w:szCs w:val="18"/>
        </w:rPr>
        <w:t>Grégory CAUMES, délégué national de la Fédération Santé Habitat</w:t>
      </w:r>
      <w:r w:rsidRPr="00C16C75">
        <w:rPr>
          <w:szCs w:val="18"/>
        </w:rPr>
        <w:t xml:space="preserve">, identifiée sous le n° de déclaration d’existence </w:t>
      </w:r>
      <w:r w:rsidRPr="00C16C75">
        <w:rPr>
          <w:b/>
          <w:bCs/>
          <w:szCs w:val="18"/>
        </w:rPr>
        <w:t>N° 11754976475</w:t>
      </w:r>
      <w:r w:rsidRPr="00C16C75">
        <w:rPr>
          <w:b/>
          <w:bCs/>
          <w:i/>
          <w:iCs/>
          <w:szCs w:val="18"/>
        </w:rPr>
        <w:t xml:space="preserve"> </w:t>
      </w:r>
      <w:r w:rsidRPr="00C16C75">
        <w:rPr>
          <w:szCs w:val="18"/>
        </w:rPr>
        <w:t>auprès de la Direction Régionale des Entreprises, de la Concurrence, de la Consommation, du Travail et de l’Emploi (DIRECCTE), certifie par la présente que</w:t>
      </w:r>
      <w:r w:rsidRPr="00C16C75">
        <w:rPr>
          <w:rFonts w:ascii="Arial" w:hAnsi="Arial" w:cs="Arial"/>
          <w:szCs w:val="18"/>
        </w:rPr>
        <w:t> </w:t>
      </w:r>
      <w:r w:rsidRPr="00C16C75">
        <w:rPr>
          <w:szCs w:val="18"/>
        </w:rPr>
        <w:t>:</w:t>
      </w:r>
      <w:r w:rsidRPr="00C16C75">
        <w:rPr>
          <w:rFonts w:ascii="Calibri" w:hAnsi="Calibri" w:cs="Calibri"/>
          <w:szCs w:val="18"/>
        </w:rPr>
        <w:t> </w:t>
      </w:r>
    </w:p>
    <w:p w14:paraId="7DA3842C" w14:textId="77777777" w:rsidR="00CE069A" w:rsidRPr="00C16C75" w:rsidRDefault="00CE069A" w:rsidP="00CE069A">
      <w:pPr>
        <w:jc w:val="center"/>
        <w:rPr>
          <w:sz w:val="28"/>
          <w:szCs w:val="28"/>
        </w:rPr>
      </w:pPr>
      <w:r w:rsidRPr="00C16C75">
        <w:rPr>
          <w:b/>
          <w:bCs/>
          <w:sz w:val="28"/>
          <w:szCs w:val="28"/>
        </w:rPr>
        <w:t>+++=</w:t>
      </w:r>
      <w:proofErr w:type="spellStart"/>
      <w:r w:rsidRPr="00C16C75">
        <w:rPr>
          <w:b/>
          <w:bCs/>
          <w:sz w:val="28"/>
          <w:szCs w:val="28"/>
        </w:rPr>
        <w:t>prenom</w:t>
      </w:r>
      <w:proofErr w:type="spellEnd"/>
      <w:r w:rsidRPr="00C16C75">
        <w:rPr>
          <w:b/>
          <w:bCs/>
          <w:sz w:val="28"/>
          <w:szCs w:val="28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16C75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A suivi la formation intitulée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titre_fromprog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Date(s), durée, lieu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C16C75">
              <w:rPr>
                <w:b/>
                <w:bCs/>
                <w:szCs w:val="18"/>
              </w:rPr>
              <w:t>+++=dates+++</w:t>
            </w:r>
          </w:p>
          <w:p w14:paraId="3D9500A4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+++=lieux+++</w:t>
            </w:r>
            <w:r w:rsidRPr="00C16C75">
              <w:rPr>
                <w:rFonts w:ascii="Calibri" w:hAnsi="Calibri" w:cs="Calibri"/>
                <w:szCs w:val="18"/>
              </w:rPr>
              <w:t>  </w:t>
            </w:r>
          </w:p>
        </w:tc>
      </w:tr>
      <w:tr w:rsidR="00CE069A" w:rsidRPr="00C16C75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Formateur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i/>
                <w:iCs/>
                <w:szCs w:val="18"/>
              </w:rPr>
              <w:t> 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Formateurice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Objectifs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65C1FFA2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5E78DF43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5E19FF61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Pr="00C16C75">
              <w:rPr>
                <w:szCs w:val="18"/>
              </w:rPr>
              <w:t>objectifs_fromprog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2667179D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5C01A0A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  <w:tr w:rsidR="00CE069A" w:rsidRPr="00C16C75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Modalités d’évaluation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76446DA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3A2E8458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2597E921" w14:textId="61476C3A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="000142CF" w:rsidRPr="00C16C75">
              <w:rPr>
                <w:szCs w:val="18"/>
              </w:rPr>
              <w:t>modaliteseval</w:t>
            </w:r>
            <w:r w:rsidRPr="00C16C75">
              <w:rPr>
                <w:szCs w:val="18"/>
              </w:rPr>
              <w:t>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4FD7639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15137D95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</w:tbl>
    <w:p w14:paraId="5C809BDA" w14:textId="77777777" w:rsidR="00CE069A" w:rsidRPr="008842AA" w:rsidRDefault="00CE069A" w:rsidP="008842AA">
      <w:pPr>
        <w:spacing w:after="0"/>
        <w:rPr>
          <w:sz w:val="8"/>
          <w:szCs w:val="8"/>
        </w:rPr>
      </w:pPr>
    </w:p>
    <w:p w14:paraId="4CE7CF77" w14:textId="77777777" w:rsidR="00CE069A" w:rsidRPr="008842AA" w:rsidRDefault="00CE069A" w:rsidP="00CE069A">
      <w:pPr>
        <w:jc w:val="both"/>
        <w:rPr>
          <w:i/>
          <w:iCs/>
          <w:sz w:val="14"/>
          <w:szCs w:val="14"/>
        </w:rPr>
      </w:pPr>
      <w:r w:rsidRPr="008842A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8842A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C16C75" w:rsidRDefault="00CE069A" w:rsidP="009858C7">
      <w:pPr>
        <w:keepNext/>
        <w:rPr>
          <w:szCs w:val="18"/>
        </w:rPr>
      </w:pPr>
      <w:r w:rsidRPr="00C16C75">
        <w:rPr>
          <w:szCs w:val="18"/>
        </w:rPr>
        <w:t>Fait à Paris, le +++=</w:t>
      </w:r>
      <w:proofErr w:type="spellStart"/>
      <w:r w:rsidRPr="00C16C75">
        <w:rPr>
          <w:szCs w:val="18"/>
        </w:rPr>
        <w:t>today</w:t>
      </w:r>
      <w:proofErr w:type="spellEnd"/>
      <w:r w:rsidRPr="00C16C75">
        <w:rPr>
          <w:szCs w:val="18"/>
        </w:rPr>
        <w:t>+++</w:t>
      </w:r>
      <w:r w:rsidRPr="00C16C75">
        <w:rPr>
          <w:rFonts w:ascii="Calibri" w:hAnsi="Calibri" w:cs="Calibri"/>
          <w:szCs w:val="18"/>
        </w:rPr>
        <w:t> </w:t>
      </w:r>
    </w:p>
    <w:p w14:paraId="5C8F71E3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CE069A">
        <w:rPr>
          <w:noProof/>
        </w:rPr>
        <w:drawing>
          <wp:anchor distT="0" distB="0" distL="114300" distR="114300" simplePos="0" relativeHeight="251659264" behindDoc="0" locked="0" layoutInCell="1" allowOverlap="1" wp14:anchorId="04A7D1AB" wp14:editId="3523331C">
            <wp:simplePos x="0" y="0"/>
            <wp:positionH relativeFrom="column">
              <wp:posOffset>754380</wp:posOffset>
            </wp:positionH>
            <wp:positionV relativeFrom="paragraph">
              <wp:posOffset>12700</wp:posOffset>
            </wp:positionV>
            <wp:extent cx="1574800" cy="1179830"/>
            <wp:effectExtent l="0" t="0" r="6350" b="1270"/>
            <wp:wrapNone/>
            <wp:docPr id="2126556764" name="Picture 2" descr="Une image contenant texte, Police, blanc, conceptio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  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2B">
        <w:rPr>
          <w:sz w:val="18"/>
          <w:szCs w:val="18"/>
        </w:rPr>
        <w:t xml:space="preserve">Grégory CAUMES </w:t>
      </w:r>
    </w:p>
    <w:p w14:paraId="0610EAEF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F0172B">
        <w:rPr>
          <w:sz w:val="18"/>
          <w:szCs w:val="18"/>
        </w:rPr>
        <w:t>Délégué national</w:t>
      </w:r>
    </w:p>
    <w:p w14:paraId="11AA6777" w14:textId="521181A7" w:rsidR="00D461B1" w:rsidRDefault="00C16C75" w:rsidP="00C16C75">
      <w:pPr>
        <w:pStyle w:val="NoSpacing"/>
        <w:keepNext/>
        <w:ind w:firstLine="5529"/>
      </w:pPr>
      <w:r w:rsidRPr="00CE069A">
        <w:rPr>
          <w:noProof/>
        </w:rPr>
        <w:drawing>
          <wp:inline distT="0" distB="0" distL="0" distR="0" wp14:anchorId="226C9689" wp14:editId="72441D67">
            <wp:extent cx="895902" cy="777240"/>
            <wp:effectExtent l="0" t="0" r="0" b="3810"/>
            <wp:docPr id="2126556765" name="Picture 1" descr="Une image contenant ustensiles de cuisin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  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925724" cy="8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Sect="0028249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60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7FAB9" w14:textId="77777777" w:rsidR="00BC4E27" w:rsidRDefault="00BC4E27" w:rsidP="00440510">
      <w:pPr>
        <w:spacing w:after="0" w:line="240" w:lineRule="auto"/>
      </w:pPr>
      <w:r>
        <w:separator/>
      </w:r>
    </w:p>
  </w:endnote>
  <w:endnote w:type="continuationSeparator" w:id="0">
    <w:p w14:paraId="7E4D299D" w14:textId="77777777" w:rsidR="00BC4E27" w:rsidRDefault="00BC4E2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F303" w14:textId="77777777" w:rsidR="00BC4E27" w:rsidRDefault="00BC4E27" w:rsidP="00440510">
      <w:pPr>
        <w:spacing w:after="0" w:line="240" w:lineRule="auto"/>
      </w:pPr>
      <w:r>
        <w:separator/>
      </w:r>
    </w:p>
  </w:footnote>
  <w:footnote w:type="continuationSeparator" w:id="0">
    <w:p w14:paraId="7A566A10" w14:textId="77777777" w:rsidR="00BC4E27" w:rsidRDefault="00BC4E2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44852799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5"/>
      <w:gridCol w:w="244"/>
    </w:tblGrid>
    <w:tr w:rsidR="00C16C75" w14:paraId="6F5E8A0C" w14:textId="77777777" w:rsidTr="0028249D">
      <w:tc>
        <w:tcPr>
          <w:tcW w:w="3261" w:type="dxa"/>
        </w:tcPr>
        <w:p w14:paraId="084D5E86" w14:textId="77777777" w:rsidR="00C16C75" w:rsidRDefault="00C16C75" w:rsidP="0028249D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4474668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5" w:type="dxa"/>
          <w:vAlign w:val="center"/>
        </w:tcPr>
        <w:p w14:paraId="177755BA" w14:textId="37DC7EAB" w:rsidR="001A70E9" w:rsidRPr="0028249D" w:rsidRDefault="0028249D" w:rsidP="0028249D">
          <w:pPr>
            <w:spacing w:after="0"/>
          </w:pPr>
          <w:r w:rsidRPr="0028249D">
            <w:rPr>
              <w:sz w:val="44"/>
              <w:szCs w:val="44"/>
            </w:rPr>
            <w:t>ATTESTATION DE FORMATION</w:t>
          </w:r>
        </w:p>
      </w:tc>
      <w:tc>
        <w:tcPr>
          <w:tcW w:w="244" w:type="dxa"/>
        </w:tcPr>
        <w:p w14:paraId="58206F66" w14:textId="2E74CF27" w:rsidR="00C16C75" w:rsidRPr="00DA2587" w:rsidRDefault="00C16C75" w:rsidP="0028249D">
          <w:pPr>
            <w:spacing w:after="0"/>
            <w:jc w:val="right"/>
            <w:rPr>
              <w:sz w:val="22"/>
            </w:rPr>
          </w:pP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17230"/>
    <w:rsid w:val="00021109"/>
    <w:rsid w:val="00022C67"/>
    <w:rsid w:val="00033D61"/>
    <w:rsid w:val="00043899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16A2"/>
    <w:rsid w:val="00273221"/>
    <w:rsid w:val="0028249D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C4E27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51E5"/>
    <w:rsid w:val="00D858F8"/>
    <w:rsid w:val="00D87E48"/>
    <w:rsid w:val="00DA2587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45</cp:revision>
  <dcterms:created xsi:type="dcterms:W3CDTF">2024-10-19T15:00:00Z</dcterms:created>
  <dcterms:modified xsi:type="dcterms:W3CDTF">2024-10-25T08:38:00Z</dcterms:modified>
</cp:coreProperties>
</file>