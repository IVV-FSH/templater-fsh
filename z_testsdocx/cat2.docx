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0603" w14:textId="77777777" w:rsidR="00A138C7" w:rsidRDefault="00A138C7" w:rsidP="00A138C7">
      <w:pPr>
        <w:rPr>
          <w:lang w:val="en-US"/>
        </w:rPr>
      </w:pPr>
      <w:r>
        <w:rPr>
          <w:lang w:val="en-US"/>
        </w:rPr>
        <w:t>+++FOR rec IN records+++</w:t>
      </w:r>
    </w:p>
    <w:p w14:paraId="186F3C85" w14:textId="4A3116B1" w:rsidR="00A138C7" w:rsidRDefault="00C86D33" w:rsidP="00A138C7">
      <w:pPr>
        <w:rPr>
          <w:lang w:val="en-US"/>
        </w:rPr>
      </w:pPr>
      <w:r>
        <w:rPr>
          <w:lang w:val="en-US"/>
        </w:rPr>
        <w:t>+++=</w:t>
      </w:r>
      <w:r w:rsidR="00524AF0">
        <w:rPr>
          <w:lang w:val="en-US"/>
        </w:rPr>
        <w:t>$</w:t>
      </w:r>
      <w:proofErr w:type="spellStart"/>
      <w:r w:rsidR="00A138C7">
        <w:rPr>
          <w:lang w:val="en-US"/>
        </w:rPr>
        <w:t>rec.</w:t>
      </w:r>
      <w:r w:rsidR="00626F28" w:rsidRPr="00626F28">
        <w:rPr>
          <w:lang w:val="en-US"/>
        </w:rPr>
        <w:t>multipleLookupField</w:t>
      </w:r>
      <w:proofErr w:type="spellEnd"/>
      <w:r>
        <w:rPr>
          <w:lang w:val="en-US"/>
        </w:rPr>
        <w:t>+++</w:t>
      </w:r>
    </w:p>
    <w:p w14:paraId="63342F4B" w14:textId="77777777" w:rsidR="0036139E" w:rsidRPr="0036139E" w:rsidRDefault="0036139E" w:rsidP="0036139E">
      <w:pPr>
        <w:spacing w:after="0"/>
        <w:rPr>
          <w:i/>
          <w:lang w:val="en-US"/>
        </w:rPr>
      </w:pPr>
      <w:r w:rsidRPr="0036139E">
        <w:rPr>
          <w:lang w:val="en-US"/>
        </w:rPr>
        <w:t>+++HTML `</w:t>
      </w:r>
    </w:p>
    <w:p w14:paraId="64073759" w14:textId="77777777" w:rsidR="0036139E" w:rsidRPr="0036139E" w:rsidRDefault="0036139E" w:rsidP="0036139E">
      <w:pPr>
        <w:spacing w:after="0"/>
        <w:rPr>
          <w:i/>
          <w:lang w:val="en-US"/>
        </w:rPr>
      </w:pPr>
      <w:r w:rsidRPr="0036139E">
        <w:rPr>
          <w:lang w:val="en-US"/>
        </w:rPr>
        <w:tab/>
        <w:t>&lt;body&gt;</w:t>
      </w:r>
    </w:p>
    <w:p w14:paraId="03E33FC8" w14:textId="424C26BF" w:rsidR="0036139E" w:rsidRPr="0036139E" w:rsidRDefault="0036139E" w:rsidP="0036139E">
      <w:pPr>
        <w:spacing w:after="0"/>
        <w:ind w:firstLine="720"/>
        <w:rPr>
          <w:i/>
          <w:lang w:val="en-US"/>
        </w:rPr>
      </w:pPr>
      <w:r w:rsidRPr="0036139E">
        <w:rPr>
          <w:b/>
          <w:lang w:val="en-US"/>
        </w:rPr>
        <w:t>${$</w:t>
      </w:r>
      <w:proofErr w:type="spellStart"/>
      <w:r>
        <w:rPr>
          <w:b/>
          <w:lang w:val="en-US"/>
        </w:rPr>
        <w:t>rec.markdownField</w:t>
      </w:r>
      <w:proofErr w:type="spellEnd"/>
      <w:r w:rsidRPr="0036139E">
        <w:rPr>
          <w:b/>
          <w:lang w:val="en-US"/>
        </w:rPr>
        <w:t>}</w:t>
      </w:r>
    </w:p>
    <w:p w14:paraId="2188AE5B" w14:textId="77777777" w:rsidR="0036139E" w:rsidRPr="0036139E" w:rsidRDefault="0036139E" w:rsidP="0036139E">
      <w:pPr>
        <w:spacing w:after="0"/>
        <w:ind w:firstLine="720"/>
        <w:rPr>
          <w:i/>
          <w:lang w:val="en-US"/>
        </w:rPr>
      </w:pPr>
      <w:r w:rsidRPr="0036139E">
        <w:rPr>
          <w:lang w:val="en-US"/>
        </w:rPr>
        <w:t>&lt;p&gt;</w:t>
      </w:r>
    </w:p>
    <w:p w14:paraId="13959B39" w14:textId="77777777" w:rsidR="0036139E" w:rsidRPr="0036139E" w:rsidRDefault="0036139E" w:rsidP="0036139E">
      <w:pPr>
        <w:spacing w:after="0"/>
        <w:ind w:left="720" w:firstLine="720"/>
        <w:rPr>
          <w:i/>
          <w:lang w:val="en-US"/>
        </w:rPr>
      </w:pPr>
      <w:r w:rsidRPr="0036139E">
        <w:rPr>
          <w:lang w:val="en-US"/>
        </w:rPr>
        <w:t>&lt;strong style="color: red;"&gt;This paragraph should be red and strong&lt;/strong&gt;</w:t>
      </w:r>
    </w:p>
    <w:p w14:paraId="6D709C17" w14:textId="77777777" w:rsidR="0036139E" w:rsidRDefault="0036139E" w:rsidP="0036139E">
      <w:pPr>
        <w:spacing w:after="0"/>
        <w:ind w:firstLine="720"/>
        <w:rPr>
          <w:i/>
        </w:rPr>
      </w:pPr>
      <w:r>
        <w:t>&lt;/p&gt;</w:t>
      </w:r>
    </w:p>
    <w:p w14:paraId="14211C03" w14:textId="77777777" w:rsidR="0036139E" w:rsidRDefault="0036139E" w:rsidP="0036139E">
      <w:pPr>
        <w:spacing w:after="0"/>
        <w:ind w:firstLine="720"/>
        <w:rPr>
          <w:i/>
        </w:rPr>
      </w:pPr>
      <w:r>
        <w:t>&lt;</w:t>
      </w:r>
      <w:proofErr w:type="spellStart"/>
      <w:r>
        <w:t>br</w:t>
      </w:r>
      <w:proofErr w:type="spellEnd"/>
      <w:r>
        <w:t>&gt;</w:t>
      </w:r>
    </w:p>
    <w:p w14:paraId="553C6A18" w14:textId="77777777" w:rsidR="0036139E" w:rsidRDefault="0036139E" w:rsidP="0036139E">
      <w:pPr>
        <w:spacing w:after="0"/>
        <w:ind w:firstLine="720"/>
        <w:rPr>
          <w:i/>
        </w:rPr>
      </w:pPr>
      <w:r>
        <w:t>&lt;/body&gt;</w:t>
      </w:r>
    </w:p>
    <w:p w14:paraId="09BEEDBE" w14:textId="77777777" w:rsidR="0036139E" w:rsidRDefault="0036139E" w:rsidP="0036139E">
      <w:pPr>
        <w:spacing w:after="0"/>
        <w:rPr>
          <w:i/>
        </w:rPr>
      </w:pPr>
      <w:r>
        <w:t>` +++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4"/>
        <w:gridCol w:w="3635"/>
        <w:gridCol w:w="3635"/>
      </w:tblGrid>
      <w:tr w:rsidR="006A2927" w14:paraId="0744E8B1" w14:textId="77777777" w:rsidTr="006A2927">
        <w:tc>
          <w:tcPr>
            <w:tcW w:w="3634" w:type="dxa"/>
          </w:tcPr>
          <w:p w14:paraId="68432D18" w14:textId="77777777" w:rsidR="006A2927" w:rsidRDefault="006A2927" w:rsidP="00A138C7">
            <w:pPr>
              <w:rPr>
                <w:lang w:val="en-US"/>
              </w:rPr>
            </w:pPr>
          </w:p>
        </w:tc>
        <w:tc>
          <w:tcPr>
            <w:tcW w:w="3635" w:type="dxa"/>
          </w:tcPr>
          <w:p w14:paraId="7425DF1C" w14:textId="17868D78" w:rsidR="006A2927" w:rsidRDefault="006A2927" w:rsidP="00A138C7">
            <w:pPr>
              <w:rPr>
                <w:lang w:val="en-US"/>
              </w:rPr>
            </w:pPr>
            <w:r>
              <w:rPr>
                <w:lang w:val="en-US"/>
              </w:rPr>
              <w:t>matin</w:t>
            </w:r>
          </w:p>
        </w:tc>
        <w:tc>
          <w:tcPr>
            <w:tcW w:w="3635" w:type="dxa"/>
          </w:tcPr>
          <w:p w14:paraId="6BED3CDD" w14:textId="17EC54A8" w:rsidR="006A2927" w:rsidRDefault="006A2927" w:rsidP="00A138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aprem</w:t>
            </w:r>
            <w:proofErr w:type="spellEnd"/>
          </w:p>
        </w:tc>
      </w:tr>
      <w:tr w:rsidR="006A2927" w14:paraId="30761158" w14:textId="77777777" w:rsidTr="006A2927">
        <w:tc>
          <w:tcPr>
            <w:tcW w:w="3634" w:type="dxa"/>
          </w:tcPr>
          <w:p w14:paraId="6D4D6C59" w14:textId="09C52FEC" w:rsidR="006A2927" w:rsidRPr="006A2927" w:rsidRDefault="006A2927" w:rsidP="00A138C7">
            <w:pPr>
              <w:rPr>
                <w:b/>
                <w:bCs/>
                <w:lang w:val="en-US"/>
              </w:rPr>
            </w:pPr>
            <w:r w:rsidRPr="006A2927">
              <w:rPr>
                <w:b/>
                <w:bCs/>
                <w:lang w:val="en-US"/>
              </w:rPr>
              <w:t>+++FOR field IN $</w:t>
            </w:r>
            <w:proofErr w:type="spellStart"/>
            <w:r w:rsidRPr="006A2927">
              <w:rPr>
                <w:b/>
                <w:bCs/>
                <w:lang w:val="en-US"/>
              </w:rPr>
              <w:t>rec.</w:t>
            </w:r>
            <w:r w:rsidRPr="006A2927">
              <w:rPr>
                <w:b/>
                <w:bCs/>
                <w:lang w:val="en-US"/>
              </w:rPr>
              <w:t>multipleLookupField</w:t>
            </w:r>
            <w:proofErr w:type="spellEnd"/>
            <w:r w:rsidRPr="006A2927">
              <w:rPr>
                <w:b/>
                <w:bCs/>
                <w:lang w:val="en-US"/>
              </w:rPr>
              <w:t>+++</w:t>
            </w:r>
          </w:p>
        </w:tc>
        <w:tc>
          <w:tcPr>
            <w:tcW w:w="3635" w:type="dxa"/>
          </w:tcPr>
          <w:p w14:paraId="4E4293E2" w14:textId="77777777" w:rsidR="006A2927" w:rsidRDefault="006A2927" w:rsidP="00A138C7">
            <w:pPr>
              <w:rPr>
                <w:lang w:val="en-US"/>
              </w:rPr>
            </w:pPr>
          </w:p>
        </w:tc>
        <w:tc>
          <w:tcPr>
            <w:tcW w:w="3635" w:type="dxa"/>
          </w:tcPr>
          <w:p w14:paraId="6B302130" w14:textId="77777777" w:rsidR="006A2927" w:rsidRDefault="006A2927" w:rsidP="00A138C7">
            <w:pPr>
              <w:rPr>
                <w:lang w:val="en-US"/>
              </w:rPr>
            </w:pPr>
          </w:p>
        </w:tc>
      </w:tr>
      <w:tr w:rsidR="006A2927" w14:paraId="40505BFB" w14:textId="77777777" w:rsidTr="006A2927">
        <w:tc>
          <w:tcPr>
            <w:tcW w:w="3634" w:type="dxa"/>
          </w:tcPr>
          <w:p w14:paraId="03A36334" w14:textId="2BD3DD79" w:rsidR="006A2927" w:rsidRPr="006A2927" w:rsidRDefault="006A2927" w:rsidP="00A138C7">
            <w:pPr>
              <w:rPr>
                <w:b/>
                <w:bCs/>
                <w:lang w:val="en-US"/>
              </w:rPr>
            </w:pPr>
            <w:r w:rsidRPr="006A2927">
              <w:rPr>
                <w:b/>
                <w:bCs/>
                <w:lang w:val="en-US"/>
              </w:rPr>
              <w:t>+++INS $field+++</w:t>
            </w:r>
          </w:p>
        </w:tc>
        <w:tc>
          <w:tcPr>
            <w:tcW w:w="3635" w:type="dxa"/>
          </w:tcPr>
          <w:p w14:paraId="2E217D63" w14:textId="77777777" w:rsidR="006A2927" w:rsidRDefault="006A2927" w:rsidP="00A138C7">
            <w:pPr>
              <w:rPr>
                <w:lang w:val="en-US"/>
              </w:rPr>
            </w:pPr>
          </w:p>
        </w:tc>
        <w:tc>
          <w:tcPr>
            <w:tcW w:w="3635" w:type="dxa"/>
          </w:tcPr>
          <w:p w14:paraId="55D3FAFB" w14:textId="77777777" w:rsidR="006A2927" w:rsidRDefault="006A2927" w:rsidP="00A138C7">
            <w:pPr>
              <w:rPr>
                <w:lang w:val="en-US"/>
              </w:rPr>
            </w:pPr>
          </w:p>
        </w:tc>
      </w:tr>
      <w:tr w:rsidR="006A2927" w14:paraId="0E8CEA72" w14:textId="77777777" w:rsidTr="006A2927">
        <w:tc>
          <w:tcPr>
            <w:tcW w:w="3634" w:type="dxa"/>
          </w:tcPr>
          <w:p w14:paraId="2FF62EF4" w14:textId="3570C40F" w:rsidR="006A2927" w:rsidRPr="006A2927" w:rsidRDefault="006A2927" w:rsidP="00A138C7">
            <w:pPr>
              <w:rPr>
                <w:b/>
                <w:bCs/>
                <w:lang w:val="en-US"/>
              </w:rPr>
            </w:pPr>
            <w:r w:rsidRPr="006A2927">
              <w:rPr>
                <w:b/>
                <w:bCs/>
                <w:lang w:val="en-US"/>
              </w:rPr>
              <w:t>+++END-FOR field+++</w:t>
            </w:r>
          </w:p>
        </w:tc>
        <w:tc>
          <w:tcPr>
            <w:tcW w:w="3635" w:type="dxa"/>
          </w:tcPr>
          <w:p w14:paraId="127416E4" w14:textId="77777777" w:rsidR="006A2927" w:rsidRDefault="006A2927" w:rsidP="00A138C7">
            <w:pPr>
              <w:rPr>
                <w:lang w:val="en-US"/>
              </w:rPr>
            </w:pPr>
          </w:p>
        </w:tc>
        <w:tc>
          <w:tcPr>
            <w:tcW w:w="3635" w:type="dxa"/>
          </w:tcPr>
          <w:p w14:paraId="0A9EF0EA" w14:textId="77777777" w:rsidR="006A2927" w:rsidRDefault="006A2927" w:rsidP="00A138C7">
            <w:pPr>
              <w:rPr>
                <w:lang w:val="en-US"/>
              </w:rPr>
            </w:pPr>
          </w:p>
        </w:tc>
      </w:tr>
    </w:tbl>
    <w:p w14:paraId="02391701" w14:textId="69B5A3C0" w:rsidR="006A2927" w:rsidRDefault="006A2927" w:rsidP="00A138C7">
      <w:pPr>
        <w:rPr>
          <w:lang w:val="en-US"/>
        </w:rPr>
      </w:pPr>
    </w:p>
    <w:p w14:paraId="7857EC77" w14:textId="77777777" w:rsidR="006A2927" w:rsidRDefault="006A2927">
      <w:pPr>
        <w:spacing w:after="160"/>
        <w:jc w:val="both"/>
        <w:rPr>
          <w:lang w:val="en-US"/>
        </w:rPr>
      </w:pPr>
      <w:r>
        <w:rPr>
          <w:lang w:val="en-US"/>
        </w:rPr>
        <w:br w:type="page"/>
      </w:r>
    </w:p>
    <w:p w14:paraId="7028D664" w14:textId="77777777" w:rsidR="0036139E" w:rsidRDefault="0036139E" w:rsidP="00A138C7">
      <w:pPr>
        <w:rPr>
          <w:lang w:val="en-US"/>
        </w:rPr>
      </w:pPr>
    </w:p>
    <w:p w14:paraId="236A9DEC" w14:textId="1F5A91A0" w:rsidR="009E338D" w:rsidRPr="00A138C7" w:rsidRDefault="00A138C7" w:rsidP="00A138C7">
      <w:pPr>
        <w:rPr>
          <w:lang w:val="en-US"/>
        </w:rPr>
      </w:pPr>
      <w:r>
        <w:rPr>
          <w:lang w:val="en-US"/>
        </w:rPr>
        <w:t xml:space="preserve">+++END-FOR rec+++ </w:t>
      </w:r>
    </w:p>
    <w:sectPr w:rsidR="009E338D" w:rsidRPr="00A138C7" w:rsidSect="000C0E4C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566" w:bottom="1134" w:left="426" w:header="567" w:footer="4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E6331" w14:textId="77777777" w:rsidR="00F75F96" w:rsidRDefault="00F75F96" w:rsidP="00440510">
      <w:pPr>
        <w:spacing w:after="0" w:line="240" w:lineRule="auto"/>
      </w:pPr>
      <w:r>
        <w:separator/>
      </w:r>
    </w:p>
  </w:endnote>
  <w:endnote w:type="continuationSeparator" w:id="0">
    <w:p w14:paraId="5631A076" w14:textId="77777777" w:rsidR="00F75F96" w:rsidRDefault="00F75F9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8EC28" w14:textId="77777777" w:rsidR="00F75F96" w:rsidRDefault="00F75F96" w:rsidP="00440510">
      <w:pPr>
        <w:spacing w:after="0" w:line="240" w:lineRule="auto"/>
      </w:pPr>
      <w:r>
        <w:separator/>
      </w:r>
    </w:p>
  </w:footnote>
  <w:footnote w:type="continuationSeparator" w:id="0">
    <w:p w14:paraId="66EACBF9" w14:textId="77777777" w:rsidR="00F75F96" w:rsidRDefault="00F75F9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F6722" w14:textId="32769110" w:rsidR="000A5800" w:rsidRDefault="000A5800" w:rsidP="00FC25EA">
    <w:pPr>
      <w:pStyle w:val="Header"/>
      <w:tabs>
        <w:tab w:val="clear" w:pos="4536"/>
        <w:tab w:val="clear" w:pos="9072"/>
        <w:tab w:val="left" w:pos="3261"/>
        <w:tab w:val="right" w:pos="10914"/>
      </w:tabs>
      <w:ind w:hanging="142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68DD44E" wp14:editId="5A167E4A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444487837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70F7">
      <w:t xml:space="preserve"> </w:t>
    </w:r>
    <w:sdt>
      <w:sdtPr>
        <w:id w:val="725034074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>
          <w:tab/>
        </w:r>
        <w:r>
          <w:tab/>
        </w:r>
        <w:r w:rsidR="00FC25EA" w:rsidRPr="00FC25EA">
          <w:rPr>
            <w:b/>
            <w:bCs/>
            <w:sz w:val="28"/>
            <w:szCs w:val="32"/>
          </w:rPr>
          <w:t>FORMATIONS 2025</w:t>
        </w:r>
        <w:r>
          <w:tab/>
        </w:r>
        <w:r w:rsidRPr="00AA07AC">
          <w:rPr>
            <w:sz w:val="20"/>
            <w:szCs w:val="20"/>
          </w:rPr>
          <w:fldChar w:fldCharType="begin"/>
        </w:r>
        <w:r w:rsidRPr="00AA07AC">
          <w:rPr>
            <w:sz w:val="20"/>
            <w:szCs w:val="20"/>
          </w:rPr>
          <w:instrText>PAGE   \* MERGEFORMAT</w:instrText>
        </w:r>
        <w:r w:rsidRPr="00AA07AC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AA07AC">
          <w:rPr>
            <w:sz w:val="20"/>
            <w:szCs w:val="20"/>
          </w:rPr>
          <w:fldChar w:fldCharType="end"/>
        </w:r>
      </w:sdtContent>
    </w:sdt>
  </w:p>
  <w:p w14:paraId="5B6AABED" w14:textId="77777777" w:rsidR="00E11E85" w:rsidRDefault="00E11E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8973" w14:textId="041C555C" w:rsidR="00495515" w:rsidRDefault="00495515" w:rsidP="007D2B9A">
    <w:pPr>
      <w:pStyle w:val="Header"/>
      <w:tabs>
        <w:tab w:val="clear" w:pos="4536"/>
        <w:tab w:val="clear" w:pos="9072"/>
        <w:tab w:val="center" w:pos="5103"/>
        <w:tab w:val="right" w:pos="10914"/>
      </w:tabs>
      <w:ind w:hanging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0AE8"/>
    <w:rsid w:val="00021109"/>
    <w:rsid w:val="00025CC4"/>
    <w:rsid w:val="00033D61"/>
    <w:rsid w:val="00067F70"/>
    <w:rsid w:val="000705DC"/>
    <w:rsid w:val="0008441F"/>
    <w:rsid w:val="00097138"/>
    <w:rsid w:val="000A5800"/>
    <w:rsid w:val="000B7304"/>
    <w:rsid w:val="000C0E4C"/>
    <w:rsid w:val="000E580E"/>
    <w:rsid w:val="000F5034"/>
    <w:rsid w:val="0010177A"/>
    <w:rsid w:val="00122C9B"/>
    <w:rsid w:val="00123F46"/>
    <w:rsid w:val="001245B4"/>
    <w:rsid w:val="001303AB"/>
    <w:rsid w:val="001377AC"/>
    <w:rsid w:val="00167A32"/>
    <w:rsid w:val="0018764B"/>
    <w:rsid w:val="00190498"/>
    <w:rsid w:val="001A4EE4"/>
    <w:rsid w:val="001A5DD3"/>
    <w:rsid w:val="001B01E6"/>
    <w:rsid w:val="001B73DC"/>
    <w:rsid w:val="001C2897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611E3"/>
    <w:rsid w:val="00273221"/>
    <w:rsid w:val="00283410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57FC5"/>
    <w:rsid w:val="0036139E"/>
    <w:rsid w:val="0036531E"/>
    <w:rsid w:val="00381F98"/>
    <w:rsid w:val="003820DE"/>
    <w:rsid w:val="00384E69"/>
    <w:rsid w:val="00397524"/>
    <w:rsid w:val="003A07F5"/>
    <w:rsid w:val="003C2923"/>
    <w:rsid w:val="003C6ED7"/>
    <w:rsid w:val="003C6F67"/>
    <w:rsid w:val="003D3CB6"/>
    <w:rsid w:val="003D51ED"/>
    <w:rsid w:val="003F4F01"/>
    <w:rsid w:val="004053C5"/>
    <w:rsid w:val="00421C7B"/>
    <w:rsid w:val="00426543"/>
    <w:rsid w:val="00427ACD"/>
    <w:rsid w:val="00430BED"/>
    <w:rsid w:val="00436260"/>
    <w:rsid w:val="00436EDC"/>
    <w:rsid w:val="00440510"/>
    <w:rsid w:val="00442ABC"/>
    <w:rsid w:val="00452466"/>
    <w:rsid w:val="00456DEE"/>
    <w:rsid w:val="00461FA7"/>
    <w:rsid w:val="00465175"/>
    <w:rsid w:val="0049009F"/>
    <w:rsid w:val="00494913"/>
    <w:rsid w:val="00495515"/>
    <w:rsid w:val="00497A55"/>
    <w:rsid w:val="004A51F8"/>
    <w:rsid w:val="004C03C5"/>
    <w:rsid w:val="004C49C4"/>
    <w:rsid w:val="004C6AC5"/>
    <w:rsid w:val="004D56A3"/>
    <w:rsid w:val="00503CF5"/>
    <w:rsid w:val="00521CC0"/>
    <w:rsid w:val="00524AF0"/>
    <w:rsid w:val="00552C76"/>
    <w:rsid w:val="00556A1C"/>
    <w:rsid w:val="00572594"/>
    <w:rsid w:val="00583A9A"/>
    <w:rsid w:val="00587837"/>
    <w:rsid w:val="005A1D56"/>
    <w:rsid w:val="005A7E70"/>
    <w:rsid w:val="005D2057"/>
    <w:rsid w:val="005F0C41"/>
    <w:rsid w:val="005F4F80"/>
    <w:rsid w:val="005F75F6"/>
    <w:rsid w:val="0060104D"/>
    <w:rsid w:val="0060186C"/>
    <w:rsid w:val="00607872"/>
    <w:rsid w:val="00626F28"/>
    <w:rsid w:val="00630D32"/>
    <w:rsid w:val="006327D4"/>
    <w:rsid w:val="00645EB6"/>
    <w:rsid w:val="00646958"/>
    <w:rsid w:val="00652D37"/>
    <w:rsid w:val="00677A5F"/>
    <w:rsid w:val="00694FF6"/>
    <w:rsid w:val="00695370"/>
    <w:rsid w:val="006A2927"/>
    <w:rsid w:val="006A4409"/>
    <w:rsid w:val="006B31C7"/>
    <w:rsid w:val="006B6159"/>
    <w:rsid w:val="006B704A"/>
    <w:rsid w:val="006C5AD3"/>
    <w:rsid w:val="006C770B"/>
    <w:rsid w:val="006F03FB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5FDA"/>
    <w:rsid w:val="007B5223"/>
    <w:rsid w:val="007D296A"/>
    <w:rsid w:val="007D2B9A"/>
    <w:rsid w:val="007D5EF4"/>
    <w:rsid w:val="007E46E0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F63"/>
    <w:rsid w:val="00927E84"/>
    <w:rsid w:val="00947010"/>
    <w:rsid w:val="009520AE"/>
    <w:rsid w:val="00974820"/>
    <w:rsid w:val="00981EE2"/>
    <w:rsid w:val="00985568"/>
    <w:rsid w:val="00992B8E"/>
    <w:rsid w:val="009A52B0"/>
    <w:rsid w:val="009B08AB"/>
    <w:rsid w:val="009B1BD0"/>
    <w:rsid w:val="009B4792"/>
    <w:rsid w:val="009E338D"/>
    <w:rsid w:val="009E6063"/>
    <w:rsid w:val="00A01448"/>
    <w:rsid w:val="00A138C7"/>
    <w:rsid w:val="00A26DC1"/>
    <w:rsid w:val="00A271E3"/>
    <w:rsid w:val="00A32B37"/>
    <w:rsid w:val="00A41B53"/>
    <w:rsid w:val="00A4247C"/>
    <w:rsid w:val="00A57CC9"/>
    <w:rsid w:val="00A61495"/>
    <w:rsid w:val="00A804A2"/>
    <w:rsid w:val="00A93F38"/>
    <w:rsid w:val="00A967B2"/>
    <w:rsid w:val="00AA07AC"/>
    <w:rsid w:val="00AA4702"/>
    <w:rsid w:val="00AA79EE"/>
    <w:rsid w:val="00AC5DFA"/>
    <w:rsid w:val="00AD183C"/>
    <w:rsid w:val="00AD6127"/>
    <w:rsid w:val="00AE7161"/>
    <w:rsid w:val="00B0065E"/>
    <w:rsid w:val="00B036E0"/>
    <w:rsid w:val="00B11BA8"/>
    <w:rsid w:val="00B3083A"/>
    <w:rsid w:val="00B30BD2"/>
    <w:rsid w:val="00B33FA5"/>
    <w:rsid w:val="00B51247"/>
    <w:rsid w:val="00B51F7E"/>
    <w:rsid w:val="00B529D3"/>
    <w:rsid w:val="00B52A8F"/>
    <w:rsid w:val="00B666B9"/>
    <w:rsid w:val="00B76168"/>
    <w:rsid w:val="00B83D6D"/>
    <w:rsid w:val="00B86373"/>
    <w:rsid w:val="00B90897"/>
    <w:rsid w:val="00B962FF"/>
    <w:rsid w:val="00BA436D"/>
    <w:rsid w:val="00BA7D27"/>
    <w:rsid w:val="00BB568C"/>
    <w:rsid w:val="00BB6F15"/>
    <w:rsid w:val="00BC0114"/>
    <w:rsid w:val="00BD16CA"/>
    <w:rsid w:val="00BD2542"/>
    <w:rsid w:val="00BF49E4"/>
    <w:rsid w:val="00BF5B8D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81071"/>
    <w:rsid w:val="00C86D33"/>
    <w:rsid w:val="00CA2B8B"/>
    <w:rsid w:val="00CB41E7"/>
    <w:rsid w:val="00CB5E23"/>
    <w:rsid w:val="00CF69A6"/>
    <w:rsid w:val="00D01A3C"/>
    <w:rsid w:val="00D05B30"/>
    <w:rsid w:val="00D2399E"/>
    <w:rsid w:val="00D36AE0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D7C30"/>
    <w:rsid w:val="00DE0E64"/>
    <w:rsid w:val="00DE295D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66B9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00A59"/>
    <w:rsid w:val="00F12C83"/>
    <w:rsid w:val="00F17D84"/>
    <w:rsid w:val="00F24A00"/>
    <w:rsid w:val="00F26877"/>
    <w:rsid w:val="00F61144"/>
    <w:rsid w:val="00F64AFD"/>
    <w:rsid w:val="00F64B37"/>
    <w:rsid w:val="00F73F63"/>
    <w:rsid w:val="00F75F96"/>
    <w:rsid w:val="00F94EB2"/>
    <w:rsid w:val="00FA3235"/>
    <w:rsid w:val="00FA42D9"/>
    <w:rsid w:val="00FB0FB5"/>
    <w:rsid w:val="00FC25EA"/>
    <w:rsid w:val="00FC3FE8"/>
    <w:rsid w:val="00FC4A8C"/>
    <w:rsid w:val="00FC6A40"/>
    <w:rsid w:val="00FD6D55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FC25EA"/>
    <w:pPr>
      <w:framePr w:hSpace="141" w:wrap="around" w:vAnchor="text" w:hAnchor="text" w:xAlign="center" w:y="1"/>
      <w:spacing w:line="240" w:lineRule="auto"/>
      <w:suppressOverlap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20</cp:revision>
  <dcterms:created xsi:type="dcterms:W3CDTF">2024-10-18T15:54:00Z</dcterms:created>
  <dcterms:modified xsi:type="dcterms:W3CDTF">2024-10-19T08:47:00Z</dcterms:modified>
</cp:coreProperties>
</file>